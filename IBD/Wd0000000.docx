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5BF" w:rsidRDefault="009D75BF">
      <w:pPr>
        <w:ind w:left="720" w:hanging="360"/>
        <w:jc w:val="center"/>
        <w:rPr>
          <w:rFonts w:eastAsia="Times New Roman"/>
          <w:sz w:val="52"/>
          <w:szCs w:val="52"/>
          <w:u w:val="single"/>
          <w:lang w:val="en-US"/>
        </w:rPr>
      </w:pPr>
      <w:r>
        <w:rPr>
          <w:rFonts w:eastAsia="Times New Roman"/>
          <w:sz w:val="52"/>
          <w:szCs w:val="52"/>
          <w:u w:val="single"/>
          <w:lang w:val="en-US"/>
        </w:rPr>
        <w:t xml:space="preserve">TRABAJO PRACTICO Nº 3 </w:t>
      </w:r>
    </w:p>
    <w:p w:rsidR="009D75BF" w:rsidRDefault="009D75BF">
      <w:pPr>
        <w:ind w:left="720" w:hanging="360"/>
        <w:jc w:val="center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  <w:lang w:val="en-US"/>
        </w:rPr>
        <w:t>RAMOS MARTIN, PAIS MARIANO.</w:t>
      </w:r>
    </w:p>
    <w:p w:rsidR="009D75BF" w:rsidRDefault="009D75BF">
      <w:pPr>
        <w:ind w:left="720" w:hanging="360"/>
        <w:jc w:val="center"/>
        <w:rPr>
          <w:rFonts w:eastAsia="Times New Roman"/>
          <w:b/>
          <w:bCs/>
          <w:sz w:val="24"/>
          <w:szCs w:val="24"/>
          <w:lang w:val="en-US"/>
        </w:rPr>
      </w:pPr>
    </w:p>
    <w:p w:rsidR="009D75BF" w:rsidRDefault="009D75BF">
      <w:pPr>
        <w:ind w:left="720" w:hanging="360"/>
        <w:jc w:val="center"/>
        <w:rPr>
          <w:rFonts w:eastAsia="Times New Roman"/>
          <w:b/>
          <w:bCs/>
          <w:sz w:val="24"/>
          <w:szCs w:val="24"/>
          <w:lang w:val="en-US"/>
        </w:rPr>
      </w:pPr>
    </w:p>
    <w:p w:rsidR="009D75BF" w:rsidRDefault="009D75BF">
      <w:pPr>
        <w:ind w:left="720" w:hanging="36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1)</w:t>
      </w:r>
      <w:r>
        <w:rPr>
          <w:rFonts w:eastAsia="Times New Roman"/>
          <w:lang w:val="en-US"/>
        </w:rPr>
        <w:tab/>
        <w:t xml:space="preserve">SELECT * 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FROM  (SELECT nombre-lote 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                               FROM semilla 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                                WHERE semilla = 'LINO')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>UNION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>SELECT nombre-lote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    FROM semilla</w:t>
      </w:r>
    </w:p>
    <w:p w:rsidR="009D75BF" w:rsidRDefault="009D75BF">
      <w:pPr>
        <w:ind w:left="708"/>
      </w:pPr>
      <w:r>
        <w:rPr>
          <w:lang w:val="en-US"/>
        </w:rPr>
        <w:t xml:space="preserve">                </w:t>
      </w:r>
      <w:r>
        <w:t>WHERE semilla = 'SOJA'</w:t>
      </w:r>
    </w:p>
    <w:p w:rsidR="009D75BF" w:rsidRDefault="009D75BF">
      <w:pPr>
        <w:ind w:left="708"/>
      </w:pPr>
      <w:r>
        <w:t>Natural Join Vaca</w:t>
      </w:r>
    </w:p>
    <w:p w:rsidR="009D75BF" w:rsidRDefault="009D75BF">
      <w:pPr>
        <w:ind w:left="708"/>
      </w:pPr>
      <w:r>
        <w:t>Order By nombre-lote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2)  SELECT cabaña.razon_social, cabaña.cuit </w:t>
      </w:r>
    </w:p>
    <w:p w:rsidR="009D75BF" w:rsidRDefault="009D75BF">
      <w:pPr>
        <w:ind w:firstLine="708"/>
        <w:rPr>
          <w:lang w:val="en-US"/>
        </w:rPr>
      </w:pPr>
      <w:r>
        <w:rPr>
          <w:lang w:val="en-US"/>
        </w:rPr>
        <w:t xml:space="preserve">  FROM cabaña JOIN toro ON cabaña.cuit = toro.cuit_cabaña</w:t>
      </w:r>
    </w:p>
    <w:p w:rsidR="009D75BF" w:rsidRDefault="009D75BF">
      <w:pPr>
        <w:ind w:firstLine="708"/>
        <w:rPr>
          <w:lang w:val="en-US"/>
        </w:rPr>
      </w:pPr>
      <w:r>
        <w:rPr>
          <w:lang w:val="en-US"/>
        </w:rPr>
        <w:t xml:space="preserve">  WHERE toro.altura &gt; 159 AND toro.altura &lt; 187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3) </w:t>
      </w:r>
    </w:p>
    <w:p w:rsidR="009D75BF" w:rsidRDefault="009D75BF">
      <w:pPr>
        <w:rPr>
          <w:lang w:val="en-US"/>
        </w:rPr>
      </w:pPr>
      <w:r>
        <w:rPr>
          <w:lang w:val="en-US"/>
        </w:rPr>
        <w:tab/>
        <w:t xml:space="preserve">SELECT razon-social, cuit 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    FROM laboratorio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    JOIN agroquimico ON laboratorio.cuit = Agroquimico.Cuit-Lab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    JOIN producto-veter ON producto-veter.cuit = laboratorio.Cuit</w:t>
      </w:r>
    </w:p>
    <w:p w:rsidR="009D75BF" w:rsidRDefault="009D75BF">
      <w:pPr>
        <w:rPr>
          <w:lang w:val="en-US"/>
        </w:rPr>
      </w:pPr>
      <w:r>
        <w:rPr>
          <w:lang w:val="en-US"/>
        </w:rPr>
        <w:t>4) SELECT cabaña.cuit_cabaña, COUNT(premio.nombre) as cant_premios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>FROM cabaña JOIN premio ON cabaña.cuit = premio.cuit_cabaña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>GROUP BY cabaña.cuit_cabaña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>HAVING cant_premios &gt; 5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5) </w:t>
      </w:r>
    </w:p>
    <w:p w:rsidR="009D75BF" w:rsidRDefault="009D75BF">
      <w:r>
        <w:rPr>
          <w:lang w:val="en-US"/>
        </w:rPr>
        <w:tab/>
      </w:r>
      <w:r>
        <w:t>SELECT cuit-veterinario</w:t>
      </w:r>
    </w:p>
    <w:p w:rsidR="009D75BF" w:rsidRDefault="009D75BF">
      <w:pPr>
        <w:ind w:left="708"/>
      </w:pPr>
      <w:r>
        <w:t xml:space="preserve">                , fecha-apli, product, razon-social</w:t>
      </w:r>
    </w:p>
    <w:p w:rsidR="009D75BF" w:rsidRDefault="009D75BF">
      <w:pPr>
        <w:ind w:left="708"/>
      </w:pPr>
      <w:r>
        <w:t xml:space="preserve">                , laboratorio.telefono, dosis</w:t>
      </w:r>
    </w:p>
    <w:p w:rsidR="009D75BF" w:rsidRDefault="009D75BF">
      <w:pPr>
        <w:ind w:left="708"/>
      </w:pPr>
      <w:r>
        <w:t xml:space="preserve">            FROM visita</w:t>
      </w:r>
    </w:p>
    <w:p w:rsidR="009D75BF" w:rsidRDefault="009D75BF">
      <w:pPr>
        <w:ind w:left="708"/>
      </w:pPr>
      <w:r>
        <w:t xml:space="preserve">            Natural Join Tratados</w:t>
      </w:r>
    </w:p>
    <w:p w:rsidR="009D75BF" w:rsidRDefault="009D75BF">
      <w:pPr>
        <w:ind w:left="708"/>
        <w:rPr>
          <w:lang w:val="en-US"/>
        </w:rPr>
      </w:pPr>
      <w:r>
        <w:t xml:space="preserve">            </w:t>
      </w:r>
      <w:r>
        <w:rPr>
          <w:lang w:val="en-US"/>
        </w:rPr>
        <w:t>Natural Join Aplicacion-P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Natural Join Veterinario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6) </w:t>
      </w:r>
    </w:p>
    <w:p w:rsidR="009D75BF" w:rsidRDefault="009D75BF">
      <w:pPr>
        <w:ind w:left="708"/>
      </w:pPr>
      <w:r>
        <w:t>SELECT vaca.caravana</w:t>
      </w:r>
    </w:p>
    <w:p w:rsidR="009D75BF" w:rsidRDefault="009D75BF">
      <w:pPr>
        <w:ind w:left="1416"/>
      </w:pPr>
      <w:r>
        <w:t>FROM vaca JOIN vaca as vaca1 ON vaca.cavarana_madre = vaca1.caravana</w:t>
      </w:r>
    </w:p>
    <w:p w:rsidR="009D75BF" w:rsidRDefault="009D75BF">
      <w:pPr>
        <w:ind w:left="1416"/>
      </w:pPr>
      <w:r>
        <w:t>WHERE vaca.precio &gt;= vaca1.precio + 100</w:t>
      </w:r>
    </w:p>
    <w:p w:rsidR="009D75BF" w:rsidRDefault="009D75BF">
      <w:pPr>
        <w:ind w:left="708"/>
      </w:pPr>
    </w:p>
    <w:p w:rsidR="009D75BF" w:rsidRDefault="009D75BF">
      <w:r>
        <w:t xml:space="preserve">7) </w:t>
      </w:r>
    </w:p>
    <w:p w:rsidR="009D75BF" w:rsidRDefault="009D75BF">
      <w:pPr>
        <w:rPr>
          <w:lang w:val="en-US"/>
        </w:rPr>
      </w:pPr>
      <w:r>
        <w:tab/>
      </w:r>
      <w:r>
        <w:rPr>
          <w:lang w:val="en-US"/>
        </w:rPr>
        <w:t xml:space="preserve">SELECT nombre 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    FROM lote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    WHERE not in (</w:t>
      </w:r>
    </w:p>
    <w:p w:rsidR="009D75BF" w:rsidRDefault="009D75BF">
      <w:pPr>
        <w:ind w:left="708"/>
      </w:pPr>
      <w:r>
        <w:rPr>
          <w:lang w:val="en-US"/>
        </w:rPr>
        <w:t xml:space="preserve">                            </w:t>
      </w:r>
      <w:r>
        <w:t>SELECT nombre-aquienescurre FROM escurre)</w:t>
      </w:r>
    </w:p>
    <w:p w:rsidR="009D75BF" w:rsidRDefault="009D75BF">
      <w:pPr>
        <w:ind w:left="708"/>
        <w:rPr>
          <w:lang w:val="en-US"/>
        </w:rPr>
      </w:pPr>
      <w:r>
        <w:t xml:space="preserve">                </w:t>
      </w:r>
      <w:r>
        <w:rPr>
          <w:lang w:val="en-US"/>
        </w:rPr>
        <w:t>ORDER BY hectareas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8) </w:t>
      </w:r>
    </w:p>
    <w:p w:rsidR="009D75BF" w:rsidRDefault="009D75BF">
      <w:r>
        <w:rPr>
          <w:lang w:val="en-US"/>
        </w:rPr>
        <w:tab/>
      </w:r>
      <w:r>
        <w:t>SELECT aplicacion_aq.nombre_lote, aplicacion_aq.nombre_agroquimico</w:t>
      </w:r>
    </w:p>
    <w:p w:rsidR="009D75BF" w:rsidRDefault="009D75BF">
      <w:pPr>
        <w:ind w:left="1416"/>
      </w:pPr>
      <w:r>
        <w:t>FROM aplicacion_aq NATURAL JOIN componente_agro</w:t>
      </w:r>
    </w:p>
    <w:p w:rsidR="009D75BF" w:rsidRDefault="009D75BF">
      <w:pPr>
        <w:ind w:left="1416"/>
      </w:pPr>
      <w:r>
        <w:t>WHERE componente_agro.componente = "Fenil" OR    componente_agro.componente = "Urea"</w:t>
      </w:r>
    </w:p>
    <w:p w:rsidR="009D75BF" w:rsidRDefault="009D75BF">
      <w:pPr>
        <w:rPr>
          <w:lang w:val="en-US"/>
        </w:rPr>
      </w:pPr>
      <w:r>
        <w:t xml:space="preserve"> </w:t>
      </w:r>
      <w:r>
        <w:rPr>
          <w:lang w:val="en-US"/>
        </w:rPr>
        <w:t>9)</w:t>
      </w:r>
    </w:p>
    <w:p w:rsidR="009D75BF" w:rsidRDefault="009D75BF">
      <w:r>
        <w:rPr>
          <w:lang w:val="en-US"/>
        </w:rPr>
        <w:tab/>
      </w:r>
      <w:r>
        <w:t xml:space="preserve">SELECT nombre-lote </w:t>
      </w:r>
    </w:p>
    <w:p w:rsidR="009D75BF" w:rsidRDefault="009D75BF">
      <w:pPr>
        <w:ind w:left="708"/>
      </w:pPr>
      <w:r>
        <w:t xml:space="preserve">                FROM (SELECT nombre-lote, nombre-agroquimico</w:t>
      </w:r>
    </w:p>
    <w:p w:rsidR="009D75BF" w:rsidRDefault="009D75BF">
      <w:pPr>
        <w:ind w:left="708"/>
      </w:pPr>
      <w:r>
        <w:t xml:space="preserve">                                                FROM Aplicacion-AQ</w:t>
      </w:r>
    </w:p>
    <w:p w:rsidR="009D75BF" w:rsidRDefault="009D75BF">
      <w:pPr>
        <w:ind w:left="708"/>
      </w:pPr>
      <w:r>
        <w:t xml:space="preserve">                                                WHERE nombre-lote, nombre-agroquimico</w:t>
      </w:r>
    </w:p>
    <w:p w:rsidR="009D75BF" w:rsidRDefault="009D75BF">
      <w:pPr>
        <w:ind w:left="708"/>
      </w:pPr>
      <w:r>
        <w:t xml:space="preserve">                                                    IN  (SELECT nombre-lote, nombre-agroquimico</w:t>
      </w:r>
    </w:p>
    <w:p w:rsidR="009D75BF" w:rsidRDefault="009D75BF">
      <w:pPr>
        <w:ind w:left="708"/>
        <w:rPr>
          <w:lang w:val="en-US"/>
        </w:rPr>
      </w:pPr>
      <w:r>
        <w:t xml:space="preserve">                                                                            </w:t>
      </w:r>
      <w:r>
        <w:rPr>
          <w:lang w:val="en-US"/>
        </w:rPr>
        <w:t>FROM Aplicacion-AQ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                                                                INNER JOIN Agroquimico))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            ORDER BY nombre-lote</w:t>
      </w:r>
    </w:p>
    <w:p w:rsidR="009D75BF" w:rsidRDefault="009D75BF">
      <w:r>
        <w:t xml:space="preserve">10) </w:t>
      </w:r>
    </w:p>
    <w:p w:rsidR="009D75BF" w:rsidRDefault="009D75BF">
      <w:pPr>
        <w:ind w:left="708"/>
      </w:pPr>
      <w:r>
        <w:t>SELECT lote.nombre, COUNT(caravana_vaca) as cant_vacas, COUNT(caravana_toros) as cant_toros, COUNT(periodo_novillo_parcela) as cant_novillos, semilla_actual</w:t>
      </w:r>
    </w:p>
    <w:p w:rsidR="009D75BF" w:rsidRDefault="009D75BF">
      <w:pPr>
        <w:ind w:left="708"/>
      </w:pPr>
      <w:r>
        <w:t>FROM (((lote JOIN semilla ON lote.nombre = semilla.nombre_lote) JOIN toro ON lote.nombre = toro.nombre_lote)</w:t>
      </w:r>
    </w:p>
    <w:p w:rsidR="009D75BF" w:rsidRDefault="009D75BF">
      <w:pPr>
        <w:ind w:left="708"/>
      </w:pPr>
      <w:r>
        <w:t>JOIN vaca ON lote.nombre = vaca.nombre_lote) JOIN periodo_novillo_parcela ON lote.nombre = periodo_novillo_parcela.nombre_lote</w:t>
      </w:r>
    </w:p>
    <w:p w:rsidR="009D75BF" w:rsidRDefault="009D75BF">
      <w:pPr>
        <w:ind w:left="708"/>
      </w:pPr>
    </w:p>
    <w:p w:rsidR="009D75BF" w:rsidRDefault="009D75BF">
      <w:pPr>
        <w:rPr>
          <w:lang w:val="en-US"/>
        </w:rPr>
      </w:pPr>
      <w:r>
        <w:rPr>
          <w:lang w:val="en-US"/>
        </w:rPr>
        <w:t xml:space="preserve">11) SELECT caravan 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FROM vaca</w:t>
      </w:r>
    </w:p>
    <w:p w:rsidR="009D75BF" w:rsidRDefault="009D75BF">
      <w:pPr>
        <w:ind w:left="708"/>
        <w:rPr>
          <w:lang w:val="en-US"/>
        </w:rPr>
      </w:pPr>
      <w:r>
        <w:rPr>
          <w:lang w:val="en-US"/>
        </w:rPr>
        <w:t xml:space="preserve">    WHERE nombre.lote = </w:t>
      </w:r>
      <w:r>
        <w:t>‘</w:t>
      </w:r>
      <w:r>
        <w:rPr>
          <w:lang w:val="en-US"/>
        </w:rPr>
        <w:t>NOA</w:t>
      </w:r>
      <w:r>
        <w:t>’</w:t>
      </w:r>
    </w:p>
    <w:p w:rsidR="009D75BF" w:rsidRDefault="009D75BF">
      <w:pPr>
        <w:ind w:left="708"/>
      </w:pPr>
      <w:r>
        <w:t xml:space="preserve">    And Caravana IN (SELECTcaravana-madre</w:t>
      </w:r>
    </w:p>
    <w:p w:rsidR="009D75BF" w:rsidRDefault="009D75BF">
      <w:pPr>
        <w:ind w:left="2123" w:firstLine="708"/>
      </w:pPr>
      <w:r>
        <w:t xml:space="preserve">     FROM Vaca</w:t>
      </w:r>
    </w:p>
    <w:p w:rsidR="009D75BF" w:rsidRDefault="009D75BF">
      <w:pPr>
        <w:ind w:left="2832"/>
      </w:pPr>
      <w:r>
        <w:t xml:space="preserve">     WHERE nombre-lote = ‘SUR’)</w:t>
      </w:r>
    </w:p>
    <w:p w:rsidR="009D75BF" w:rsidRDefault="009D75BF">
      <w:r>
        <w:t xml:space="preserve">12) </w:t>
      </w:r>
    </w:p>
    <w:p w:rsidR="009D75BF" w:rsidRDefault="009D75BF">
      <w:pPr>
        <w:ind w:left="708"/>
      </w:pPr>
      <w:r>
        <w:t>SELECT tipo, direccion</w:t>
      </w:r>
    </w:p>
    <w:p w:rsidR="009D75BF" w:rsidRDefault="009D75BF">
      <w:pPr>
        <w:ind w:left="1416"/>
      </w:pPr>
      <w:r>
        <w:t>FROM ((SELECT laboratorio.domicilio as direccion, "Direc_Laboratorio" as tipo</w:t>
      </w:r>
    </w:p>
    <w:p w:rsidR="009D75BF" w:rsidRDefault="009D75BF">
      <w:pPr>
        <w:ind w:left="1416"/>
      </w:pPr>
      <w:r>
        <w:t xml:space="preserve">                FROM laboratorio)</w:t>
      </w:r>
    </w:p>
    <w:p w:rsidR="009D75BF" w:rsidRDefault="009D75BF">
      <w:pPr>
        <w:ind w:left="1416"/>
      </w:pPr>
      <w:r>
        <w:t xml:space="preserve">                UNION</w:t>
      </w:r>
    </w:p>
    <w:p w:rsidR="009D75BF" w:rsidRDefault="009D75BF">
      <w:pPr>
        <w:ind w:left="1416"/>
      </w:pPr>
      <w:r>
        <w:t xml:space="preserve">                (SELECT veterinario.domicilio as direccion, "Direc_Veterinario" as tipo</w:t>
      </w:r>
    </w:p>
    <w:p w:rsidR="009D75BF" w:rsidRDefault="009D75BF">
      <w:pPr>
        <w:ind w:left="1416"/>
      </w:pPr>
      <w:r>
        <w:t xml:space="preserve">                FROM veterinario)</w:t>
      </w:r>
    </w:p>
    <w:p w:rsidR="009D75BF" w:rsidRDefault="009D75BF">
      <w:pPr>
        <w:ind w:left="1416"/>
      </w:pPr>
      <w:r>
        <w:t xml:space="preserve">                UNION</w:t>
      </w:r>
    </w:p>
    <w:p w:rsidR="009D75BF" w:rsidRDefault="009D75BF">
      <w:pPr>
        <w:ind w:left="1416"/>
      </w:pPr>
      <w:r>
        <w:t xml:space="preserve">                (SELECT cabaña.domicilio as direccion, "Direc_cabaña" as tipo </w:t>
      </w:r>
    </w:p>
    <w:p w:rsidR="009D75BF" w:rsidRDefault="009D75BF">
      <w:pPr>
        <w:ind w:left="1416"/>
      </w:pPr>
      <w:r>
        <w:t xml:space="preserve">                FROM cabaña))</w:t>
      </w:r>
    </w:p>
    <w:p w:rsidR="009D75BF" w:rsidRDefault="009D75BF">
      <w:pPr>
        <w:ind w:left="1416"/>
      </w:pPr>
      <w:r>
        <w:t>GROUP BY tipo</w:t>
      </w:r>
    </w:p>
    <w:p w:rsidR="009D75BF" w:rsidRDefault="009D75BF">
      <w:r>
        <w:t>13) SELECT caravana-novillo, nombre-producto</w:t>
      </w:r>
    </w:p>
    <w:p w:rsidR="009D75BF" w:rsidRDefault="009D75BF">
      <w:r>
        <w:t xml:space="preserve">                FROM tratados </w:t>
      </w:r>
    </w:p>
    <w:p w:rsidR="009D75BF" w:rsidRDefault="009D75BF">
      <w:r>
        <w:t xml:space="preserve">                Natural Join Aplicacion-P</w:t>
      </w:r>
    </w:p>
    <w:p w:rsidR="009D75BF" w:rsidRDefault="009D75BF">
      <w:r>
        <w:t xml:space="preserve">                WHERE caravana-novillo, nombre-producto</w:t>
      </w:r>
    </w:p>
    <w:p w:rsidR="009D75BF" w:rsidRDefault="009D75BF">
      <w:r>
        <w:t xml:space="preserve">                not IN (SELECT caravana-novillo, nombre-producto</w:t>
      </w:r>
    </w:p>
    <w:p w:rsidR="009D75BF" w:rsidRDefault="009D75BF">
      <w:pPr>
        <w:rPr>
          <w:lang w:val="en-US"/>
        </w:rPr>
      </w:pPr>
      <w:r>
        <w:t xml:space="preserve">                                            </w:t>
      </w:r>
      <w:r>
        <w:rPr>
          <w:lang w:val="en-US"/>
        </w:rPr>
        <w:t>FROM Aplicacion-P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                                            JOIN Tratados)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14) </w:t>
      </w:r>
    </w:p>
    <w:p w:rsidR="009D75BF" w:rsidRDefault="009D75BF">
      <w:pPr>
        <w:ind w:left="708"/>
      </w:pPr>
      <w:r>
        <w:t>SELECT lote.nombre, periodo_novillo_parcela.numero_parcela, COUNT(caravana_novillo) as cantidad</w:t>
      </w:r>
    </w:p>
    <w:p w:rsidR="009D75BF" w:rsidRDefault="009D75BF">
      <w:pPr>
        <w:ind w:left="1416"/>
      </w:pPr>
      <w:r>
        <w:t>FROM lote JOIN periodo_novillo_parcela ON lote.nombre = periodo_novillo_parcela.nombre_lote</w:t>
      </w:r>
    </w:p>
    <w:p w:rsidR="009D75BF" w:rsidRDefault="009D75BF">
      <w:pPr>
        <w:ind w:left="1416"/>
      </w:pPr>
      <w:r>
        <w:t xml:space="preserve">WHERE lote.hectareas &lt; 1000 </w:t>
      </w:r>
    </w:p>
    <w:p w:rsidR="009D75BF" w:rsidRDefault="009D75BF">
      <w:pPr>
        <w:ind w:left="1416"/>
      </w:pPr>
      <w:r>
        <w:t>GROUP BY lote.nombre, periodo_novillo_parcela.numero_parcela</w:t>
      </w:r>
    </w:p>
    <w:p w:rsidR="009D75BF" w:rsidRDefault="009D75BF">
      <w:pPr>
        <w:ind w:left="1416"/>
        <w:rPr>
          <w:lang w:val="en-US"/>
        </w:rPr>
      </w:pPr>
      <w:r>
        <w:rPr>
          <w:lang w:val="en-US"/>
        </w:rPr>
        <w:t>HAVING cantidad &gt; 50</w:t>
      </w:r>
    </w:p>
    <w:p w:rsidR="009D75BF" w:rsidRDefault="009D75BF">
      <w:r>
        <w:t>15) SELECT nombre-lote, MIN(precio), MAX(precio), AVG(precio)</w:t>
      </w:r>
    </w:p>
    <w:p w:rsidR="009D75BF" w:rsidRDefault="009D75BF">
      <w:pPr>
        <w:rPr>
          <w:lang w:val="en-US"/>
        </w:rPr>
      </w:pPr>
      <w:r>
        <w:t xml:space="preserve">                </w:t>
      </w:r>
      <w:r>
        <w:rPr>
          <w:lang w:val="en-US"/>
        </w:rPr>
        <w:t xml:space="preserve">FROM toro 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                GROUP BY nombre-lote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17) </w:t>
      </w:r>
    </w:p>
    <w:p w:rsidR="009D75BF" w:rsidRDefault="009D75BF">
      <w:r>
        <w:rPr>
          <w:lang w:val="en-US"/>
        </w:rPr>
        <w:tab/>
      </w:r>
      <w:r>
        <w:t xml:space="preserve">Create View dosistotalportratamiento AS </w:t>
      </w:r>
    </w:p>
    <w:p w:rsidR="009D75BF" w:rsidRDefault="009D75BF">
      <w:r>
        <w:t xml:space="preserve">                        SELECT caravana-novillo, nombre-producto, componente, (dosis*porcentaje) as total</w:t>
      </w:r>
    </w:p>
    <w:p w:rsidR="009D75BF" w:rsidRDefault="009D75BF">
      <w:pPr>
        <w:rPr>
          <w:lang w:val="en-US"/>
        </w:rPr>
      </w:pPr>
      <w:r>
        <w:t xml:space="preserve">                                        </w:t>
      </w:r>
      <w:r>
        <w:rPr>
          <w:lang w:val="en-US"/>
        </w:rPr>
        <w:t>FROM componente-veter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                                        Natural Join Aplicacion-P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                                        Join Tratados ON Aplicacion-P.cuit-vet = Tratados.Cuit-Vet</w:t>
      </w:r>
    </w:p>
    <w:p w:rsidR="009D75BF" w:rsidRDefault="009D75BF">
      <w:r>
        <w:t xml:space="preserve">                                        GROUP BY caravana-novillo,cuit-vet, fecha</w:t>
      </w:r>
    </w:p>
    <w:p w:rsidR="009D75BF" w:rsidRDefault="009D75BF"/>
    <w:p w:rsidR="009D75BF" w:rsidRDefault="009D75BF">
      <w:r>
        <w:t>19) SELECT nombre-agroquimico, fecha</w:t>
      </w:r>
    </w:p>
    <w:p w:rsidR="009D75BF" w:rsidRDefault="009D75BF">
      <w:r>
        <w:t xml:space="preserve">                FROM Aplicacion-AQ</w:t>
      </w:r>
    </w:p>
    <w:p w:rsidR="009D75BF" w:rsidRDefault="009D75BF">
      <w:pPr>
        <w:rPr>
          <w:lang w:val="en-US"/>
        </w:rPr>
      </w:pPr>
      <w:r>
        <w:t xml:space="preserve">                </w:t>
      </w:r>
      <w:r>
        <w:rPr>
          <w:lang w:val="en-US"/>
        </w:rPr>
        <w:t>INNER JOIN Lote</w:t>
      </w:r>
    </w:p>
    <w:p w:rsidR="009D75BF" w:rsidRDefault="009D75BF">
      <w:pPr>
        <w:rPr>
          <w:lang w:val="en-US"/>
        </w:rPr>
      </w:pPr>
      <w:r>
        <w:rPr>
          <w:lang w:val="en-US"/>
        </w:rPr>
        <w:t xml:space="preserve">                IF(nombre-lote not in (SELECT nombre-lote </w:t>
      </w:r>
    </w:p>
    <w:p w:rsidR="009D75BF" w:rsidRDefault="009D75BF">
      <w:r>
        <w:rPr>
          <w:lang w:val="en-US"/>
        </w:rPr>
        <w:t xml:space="preserve">                                                                        </w:t>
      </w:r>
      <w:r>
        <w:t xml:space="preserve">FROM Aplicacion-AQ), </w:t>
      </w:r>
    </w:p>
    <w:p w:rsidR="009D75BF" w:rsidRDefault="009D75BF">
      <w:r>
        <w:t xml:space="preserve">                                                                        'NO RECIBIO NINGUN TRATAMIENTO')</w:t>
      </w:r>
    </w:p>
    <w:p w:rsidR="009D75BF" w:rsidRDefault="009D75BF">
      <w:pPr>
        <w:ind w:left="708"/>
      </w:pPr>
      <w:r>
        <w:tab/>
        <w:t xml:space="preserve">  </w:t>
      </w:r>
    </w:p>
    <w:p w:rsidR="009D75BF" w:rsidRDefault="009D75BF">
      <w:r>
        <w:t>20)SELECT laboratorio.razon_social, laboratorio.cuit, laboratorio.direccion, COUNT(agroquimico.nombre) AS cant_productos_agroq, COUNT (producto_veter.nombre_producto) AS cant_productos_veterinarios</w:t>
      </w:r>
    </w:p>
    <w:p w:rsidR="009D75BF" w:rsidRDefault="009D75BF">
      <w:r>
        <w:tab/>
        <w:t>FROM (laboratorio JOIN agroquimico ON laboratorio.cuit = agroquimico.cuit_lab)</w:t>
      </w:r>
    </w:p>
    <w:p w:rsidR="009D75BF" w:rsidRDefault="009D75BF">
      <w:r>
        <w:tab/>
        <w:t>JOIN producto_veter ON laboratorio.cuit = producto_veter.cuit</w:t>
      </w:r>
    </w:p>
    <w:p w:rsidR="00000000" w:rsidRDefault="009D75BF" w:rsidP="009D75BF">
      <w:r>
        <w:tab/>
        <w:t>GROUP BY laboratorio.cuit</w:t>
      </w:r>
    </w:p>
    <w:sectPr w:rsidR="00000000" w:rsidSect="009D75BF">
      <w:headerReference w:type="default" r:id="rId6"/>
      <w:footerReference w:type="default" r:id="rId7"/>
      <w:pgSz w:w="12240" w:h="15840"/>
      <w:pgMar w:top="1416" w:right="1701" w:bottom="1416" w:left="1701" w:header="708" w:footer="708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5BF" w:rsidRDefault="009D75BF" w:rsidP="009D75BF">
      <w:pPr>
        <w:spacing w:after="0" w:line="240" w:lineRule="auto"/>
      </w:pPr>
      <w:r>
        <w:separator/>
      </w:r>
    </w:p>
  </w:endnote>
  <w:endnote w:type="continuationSeparator" w:id="0">
    <w:p w:rsidR="009D75BF" w:rsidRDefault="009D75BF" w:rsidP="009D7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5BF" w:rsidRDefault="009D75BF">
    <w:pPr>
      <w:tabs>
        <w:tab w:val="center" w:pos="4418"/>
        <w:tab w:val="right" w:pos="8837"/>
      </w:tabs>
      <w:rPr>
        <w:rFonts w:cs="Times New Roman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5BF" w:rsidRDefault="009D75BF" w:rsidP="009D75BF">
      <w:pPr>
        <w:spacing w:after="0" w:line="240" w:lineRule="auto"/>
      </w:pPr>
      <w:r>
        <w:separator/>
      </w:r>
    </w:p>
  </w:footnote>
  <w:footnote w:type="continuationSeparator" w:id="0">
    <w:p w:rsidR="009D75BF" w:rsidRDefault="009D75BF" w:rsidP="009D7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5BF" w:rsidRDefault="009D75BF">
    <w:pPr>
      <w:tabs>
        <w:tab w:val="center" w:pos="4418"/>
        <w:tab w:val="right" w:pos="8837"/>
      </w:tabs>
      <w:rPr>
        <w:rFonts w:cs="Times New Roman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"/>
    <w:docVar w:name="ColorSet" w:val=""/>
    <w:docVar w:name="StylePos" w:val=""/>
    <w:docVar w:name="StyleSet" w:val=""/>
  </w:docVars>
  <w:rsids>
    <w:rsidRoot w:val="009D75BF"/>
    <w:rsid w:val="009D7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  <w:spacing w:after="240" w:line="275" w:lineRule="auto"/>
    </w:pPr>
    <w:rPr>
      <w:rFonts w:ascii="Calibri" w:hAnsi="Calibri" w:cs="Calibri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